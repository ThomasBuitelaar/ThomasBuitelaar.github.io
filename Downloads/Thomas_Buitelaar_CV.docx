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216" w:rsidRPr="0051159E" w:rsidRDefault="0051159E" w:rsidP="00141A4C">
      <w:pPr>
        <w:pStyle w:val="Title"/>
        <w:rPr>
          <w:lang w:val="nl-NL"/>
        </w:rPr>
      </w:pPr>
      <w:r w:rsidRPr="0051159E">
        <w:rPr>
          <w:lang w:val="nl-NL"/>
        </w:rPr>
        <w:t>Thomas Buitelaar</w:t>
      </w:r>
    </w:p>
    <w:p w:rsidR="00141A4C" w:rsidRPr="0051159E" w:rsidRDefault="0051159E" w:rsidP="00141A4C">
      <w:pPr>
        <w:rPr>
          <w:lang w:val="nl-NL"/>
        </w:rPr>
      </w:pPr>
      <w:r w:rsidRPr="0051159E">
        <w:rPr>
          <w:lang w:val="nl-NL"/>
        </w:rPr>
        <w:t>Stationsweg 112, 2991CN Barendrecht</w:t>
      </w:r>
      <w:r w:rsidR="00141A4C" w:rsidRPr="0051159E">
        <w:rPr>
          <w:lang w:val="nl-NL"/>
        </w:rPr>
        <w:t> | </w:t>
      </w:r>
      <w:r w:rsidRPr="0051159E">
        <w:rPr>
          <w:lang w:val="nl-NL"/>
        </w:rPr>
        <w:t>+31 6 10011401</w:t>
      </w:r>
      <w:r w:rsidR="00141A4C" w:rsidRPr="0051159E">
        <w:rPr>
          <w:lang w:val="nl-NL"/>
        </w:rPr>
        <w:t> | </w:t>
      </w:r>
      <w:r w:rsidRPr="0051159E">
        <w:rPr>
          <w:lang w:val="nl-NL"/>
        </w:rPr>
        <w:t>T</w:t>
      </w:r>
      <w:r>
        <w:rPr>
          <w:lang w:val="nl-NL"/>
        </w:rPr>
        <w:t>homas@interpost.nl</w:t>
      </w:r>
    </w:p>
    <w:p w:rsidR="006270A9" w:rsidRDefault="00A377DD" w:rsidP="00141A4C">
      <w:pPr>
        <w:pStyle w:val="Heading1"/>
      </w:pPr>
      <w:sdt>
        <w:sdtPr>
          <w:alias w:val="Objective:"/>
          <w:tag w:val="Objective:"/>
          <w:id w:val="-731932020"/>
          <w:placeholder>
            <w:docPart w:val="67EECEFD9A0B43859D1908EDF4E9F260"/>
          </w:placeholder>
          <w:temporary/>
          <w:showingPlcHdr/>
          <w15:appearance w15:val="hidden"/>
        </w:sdtPr>
        <w:sdtContent>
          <w:r w:rsidR="009D5933">
            <w:t>Objective</w:t>
          </w:r>
        </w:sdtContent>
      </w:sdt>
    </w:p>
    <w:p w:rsidR="006270A9" w:rsidRDefault="00A377DD">
      <w:sdt>
        <w:sdtPr>
          <w:alias w:val="Add Objectives:"/>
          <w:tag w:val="Add Objectives:"/>
          <w:id w:val="396481143"/>
          <w:placeholder>
            <w:docPart w:val="48AF249AE4764C95B642B1E9A335A3B1"/>
          </w:placeholder>
          <w:temporary/>
          <w:showingPlcHdr/>
          <w15:appearance w15:val="hidden"/>
        </w:sdtPr>
        <w:sdtContent>
          <w:r w:rsidR="009D5933">
            <w:t xml:space="preserve">To get started right away, just </w:t>
          </w:r>
          <w:r w:rsidR="00141A4C">
            <w:t>click</w:t>
          </w:r>
          <w:r w:rsidR="009D5933">
            <w:t xml:space="preserve"> any placeholder text (such as this) and start typing to replace it with your own.</w:t>
          </w:r>
        </w:sdtContent>
      </w:sdt>
    </w:p>
    <w:sdt>
      <w:sdtPr>
        <w:alias w:val="Education:"/>
        <w:tag w:val="Education:"/>
        <w:id w:val="807127995"/>
        <w:placeholder>
          <w:docPart w:val="DC5283E450B442968DFBFE0F3B3D115D"/>
        </w:placeholder>
        <w:temporary/>
        <w:showingPlcHdr/>
        <w15:appearance w15:val="hidden"/>
      </w:sdtPr>
      <w:sdtContent>
        <w:p w:rsidR="006270A9" w:rsidRDefault="009D5933">
          <w:pPr>
            <w:pStyle w:val="Heading1"/>
          </w:pPr>
          <w:r>
            <w:t>Education</w:t>
          </w:r>
        </w:p>
      </w:sdtContent>
    </w:sdt>
    <w:p w:rsidR="006270A9" w:rsidRDefault="0051159E">
      <w:pPr>
        <w:pStyle w:val="Heading2"/>
      </w:pPr>
      <w:r>
        <w:t> DaVinci college</w:t>
      </w:r>
    </w:p>
    <w:p w:rsidR="006270A9" w:rsidRPr="00C52E34" w:rsidRDefault="0051159E" w:rsidP="0051159E">
      <w:pPr>
        <w:pStyle w:val="ListBullet"/>
        <w:rPr>
          <w:lang w:val="nl-NL"/>
        </w:rPr>
      </w:pPr>
      <w:r w:rsidRPr="00C52E34">
        <w:rPr>
          <w:lang w:val="nl-NL"/>
        </w:rPr>
        <w:t>Applicatieontwikkelaar |</w:t>
      </w:r>
      <w:r w:rsidR="00C52E34" w:rsidRPr="00C52E34">
        <w:rPr>
          <w:lang w:val="nl-NL"/>
        </w:rPr>
        <w:t xml:space="preserve"> MBO</w:t>
      </w:r>
      <w:r w:rsidRPr="00C52E34">
        <w:rPr>
          <w:lang w:val="nl-NL"/>
        </w:rPr>
        <w:t xml:space="preserve"> Niveau 4 | Eerste jaar</w:t>
      </w:r>
    </w:p>
    <w:sdt>
      <w:sdtPr>
        <w:alias w:val="Skills &amp; Abilities:"/>
        <w:tag w:val="Skills &amp; Abilities:"/>
        <w:id w:val="458624136"/>
        <w:placeholder>
          <w:docPart w:val="912C860E0C1B4C489AD08B5400B4E4F2"/>
        </w:placeholder>
        <w:temporary/>
        <w:showingPlcHdr/>
        <w15:appearance w15:val="hidden"/>
      </w:sdtPr>
      <w:sdtContent>
        <w:p w:rsidR="006270A9" w:rsidRDefault="009D5933">
          <w:pPr>
            <w:pStyle w:val="Heading1"/>
          </w:pPr>
          <w:r>
            <w:t>Skills &amp; Abilities</w:t>
          </w:r>
        </w:p>
      </w:sdtContent>
    </w:sdt>
    <w:p w:rsidR="006270A9" w:rsidRDefault="007D7493">
      <w:pPr>
        <w:pStyle w:val="Heading2"/>
      </w:pPr>
      <w:r>
        <w:t>Talen</w:t>
      </w:r>
    </w:p>
    <w:p w:rsidR="006270A9" w:rsidRDefault="007D7493">
      <w:pPr>
        <w:pStyle w:val="ListBullet"/>
        <w:rPr>
          <w:lang w:val="nl-NL"/>
        </w:rPr>
      </w:pPr>
      <w:r w:rsidRPr="007D7493">
        <w:rPr>
          <w:lang w:val="nl-NL"/>
        </w:rPr>
        <w:t xml:space="preserve">De programmer talen die ik onder de knie heb zijn: </w:t>
      </w:r>
      <w:r>
        <w:rPr>
          <w:lang w:val="nl-NL"/>
        </w:rPr>
        <w:t xml:space="preserve">HTML5, CSS3 en </w:t>
      </w:r>
      <w:r w:rsidR="00A377DD">
        <w:rPr>
          <w:lang w:val="nl-NL"/>
        </w:rPr>
        <w:t>Javascript</w:t>
      </w:r>
      <w:r>
        <w:rPr>
          <w:lang w:val="nl-NL"/>
        </w:rPr>
        <w:t>.</w:t>
      </w:r>
    </w:p>
    <w:p w:rsidR="00D536C9" w:rsidRDefault="00D536C9" w:rsidP="00D536C9">
      <w:pPr>
        <w:pStyle w:val="ListBullet"/>
        <w:rPr>
          <w:lang w:val="nl-NL"/>
        </w:rPr>
      </w:pPr>
      <w:r>
        <w:rPr>
          <w:lang w:val="nl-NL"/>
        </w:rPr>
        <w:t xml:space="preserve">Mijn digitale portfolio is te vinden op </w:t>
      </w:r>
      <w:hyperlink r:id="rId8" w:history="1">
        <w:r w:rsidRPr="00937564">
          <w:rPr>
            <w:rStyle w:val="Hyperlink"/>
            <w:lang w:val="nl-NL"/>
          </w:rPr>
          <w:t>https://thomasbuitelaar.github.io</w:t>
        </w:r>
      </w:hyperlink>
    </w:p>
    <w:p w:rsidR="00D536C9" w:rsidRPr="007D7493" w:rsidRDefault="00D536C9" w:rsidP="00D536C9">
      <w:pPr>
        <w:pStyle w:val="ListBullet"/>
        <w:rPr>
          <w:lang w:val="nl-NL"/>
        </w:rPr>
      </w:pPr>
      <w:bookmarkStart w:id="0" w:name="_GoBack"/>
      <w:bookmarkEnd w:id="0"/>
    </w:p>
    <w:sdt>
      <w:sdtPr>
        <w:alias w:val="Sales:"/>
        <w:tag w:val="Sales:"/>
        <w:id w:val="-2126221975"/>
        <w:placeholder>
          <w:docPart w:val="9ADFF29C0DF34ACD9FB96AE99DF12F10"/>
        </w:placeholder>
        <w:temporary/>
        <w:showingPlcHdr/>
        <w15:appearance w15:val="hidden"/>
      </w:sdtPr>
      <w:sdtContent>
        <w:p w:rsidR="006270A9" w:rsidRDefault="009D5933">
          <w:pPr>
            <w:pStyle w:val="Heading2"/>
          </w:pPr>
          <w:r>
            <w:t>Sales</w:t>
          </w:r>
        </w:p>
      </w:sdtContent>
    </w:sdt>
    <w:sdt>
      <w:sdtPr>
        <w:alias w:val="Sales Skills:"/>
        <w:tag w:val="Sales Skills:"/>
        <w:id w:val="1544489962"/>
        <w:placeholder>
          <w:docPart w:val="1771449102C84C97967065749A436794"/>
        </w:placeholder>
        <w:temporary/>
        <w:showingPlcHdr/>
        <w15:appearance w15:val="hidden"/>
      </w:sdtPr>
      <w:sdtContent>
        <w:p w:rsidR="006270A9" w:rsidRDefault="009D5933">
          <w:pPr>
            <w:pStyle w:val="ListBullet"/>
          </w:pPr>
          <w:r>
            <w:t>Some of the sample text in this document indicates the name of the style applied, so that you can easily apply the same formatting again. For example, this is the List Bullet style.</w:t>
          </w:r>
        </w:p>
      </w:sdtContent>
    </w:sdt>
    <w:sdt>
      <w:sdtPr>
        <w:alias w:val="Communication:"/>
        <w:tag w:val="Communication:"/>
        <w:id w:val="-1153840069"/>
        <w:placeholder>
          <w:docPart w:val="1E54CCB259FA4CEE862444FBAF170FE2"/>
        </w:placeholder>
        <w:temporary/>
        <w:showingPlcHdr/>
        <w15:appearance w15:val="hidden"/>
      </w:sdtPr>
      <w:sdtContent>
        <w:p w:rsidR="006270A9" w:rsidRDefault="009D5933">
          <w:pPr>
            <w:pStyle w:val="Heading2"/>
          </w:pPr>
          <w:r>
            <w:t>Communication</w:t>
          </w:r>
        </w:p>
      </w:sdtContent>
    </w:sdt>
    <w:p w:rsidR="006270A9" w:rsidRDefault="00A377DD">
      <w:pPr>
        <w:pStyle w:val="ListBullet"/>
      </w:pPr>
      <w:sdt>
        <w:sdtPr>
          <w:alias w:val="Communication Skills:"/>
          <w:tag w:val="Communication Skills:"/>
          <w:id w:val="-1819335404"/>
          <w:placeholder>
            <w:docPart w:val="1C0788F290634E8EA78020CA99E3B157"/>
          </w:placeholder>
          <w:temporary/>
          <w:showingPlcHdr/>
          <w15:appearance w15:val="hidden"/>
        </w:sdtPr>
        <w:sdtContent>
          <w:r w:rsidR="009D5933">
            <w:t>You delivered that big presentation to rave reviews. Don’t be shy about it now! This is the place to show how well you work and play with others.</w:t>
          </w:r>
        </w:sdtContent>
      </w:sdt>
    </w:p>
    <w:sdt>
      <w:sdtPr>
        <w:alias w:val="Leadership:"/>
        <w:tag w:val="Leadership:"/>
        <w:id w:val="1837562325"/>
        <w:placeholder>
          <w:docPart w:val="5E698E51633D45D68B8C5EAD9037E88D"/>
        </w:placeholder>
        <w:temporary/>
        <w:showingPlcHdr/>
        <w15:appearance w15:val="hidden"/>
      </w:sdtPr>
      <w:sdtContent>
        <w:p w:rsidR="006270A9" w:rsidRDefault="009D5933">
          <w:pPr>
            <w:pStyle w:val="Heading2"/>
          </w:pPr>
          <w:r>
            <w:t>Leadership</w:t>
          </w:r>
        </w:p>
      </w:sdtContent>
    </w:sdt>
    <w:p w:rsidR="006270A9" w:rsidRDefault="00A377DD">
      <w:pPr>
        <w:pStyle w:val="ListBullet"/>
      </w:pPr>
      <w:sdt>
        <w:sdtPr>
          <w:alias w:val="Leadership Skills:"/>
          <w:tag w:val="Leadership Skills:"/>
          <w:id w:val="-1072199855"/>
          <w:placeholder>
            <w:docPart w:val="AE5E007E3B5E432A853C804608368959"/>
          </w:placeholder>
          <w:temporary/>
          <w:showingPlcHdr/>
          <w15:appearance w15:val="hidden"/>
        </w:sdtPr>
        <w:sdtContent>
          <w:r w:rsidR="009D5933">
            <w:t>Are you president of your fraternity, head of the condo board, or a team lead for your favorite charity? You’re a natural leader—tell it like it is!</w:t>
          </w:r>
        </w:sdtContent>
      </w:sdt>
    </w:p>
    <w:sdt>
      <w:sdtPr>
        <w:alias w:val="Experience:"/>
        <w:tag w:val="Experience:"/>
        <w:id w:val="171684534"/>
        <w:placeholder>
          <w:docPart w:val="17CA25D4439440CF8D353141ABAC990C"/>
        </w:placeholder>
        <w:temporary/>
        <w:showingPlcHdr/>
        <w15:appearance w15:val="hidden"/>
      </w:sdtPr>
      <w:sdtContent>
        <w:p w:rsidR="006270A9" w:rsidRDefault="009D5933">
          <w:pPr>
            <w:pStyle w:val="Heading1"/>
          </w:pPr>
          <w:r>
            <w:t>Experience</w:t>
          </w:r>
        </w:p>
      </w:sdtContent>
    </w:sdt>
    <w:p w:rsidR="006270A9" w:rsidRDefault="009D5933">
      <w:pPr>
        <w:pStyle w:val="Heading2"/>
      </w:pPr>
      <w:r>
        <w:t> | </w:t>
      </w:r>
      <w:sdt>
        <w:sdtPr>
          <w:alias w:val="Company for Job 1:"/>
          <w:tag w:val="Company for Job 1:"/>
          <w:id w:val="2063141089"/>
          <w:placeholder>
            <w:docPart w:val="468DDB33A347463AABE28971CAD217A3"/>
          </w:placeholder>
          <w:temporary/>
          <w:showingPlcHdr/>
          <w15:appearance w15:val="hidden"/>
          <w:text/>
        </w:sdtPr>
        <w:sdtContent>
          <w:r>
            <w:t>Company</w:t>
          </w:r>
        </w:sdtContent>
      </w:sdt>
      <w:r>
        <w:t> | </w:t>
      </w:r>
      <w:sdt>
        <w:sdtPr>
          <w:alias w:val="Dates From - To for Job 1:"/>
          <w:tag w:val="Dates From - To for Job 1:"/>
          <w:id w:val="-577978458"/>
          <w:placeholder>
            <w:docPart w:val="769750A6F69A424D917D6E1E28F00C97"/>
          </w:placeholder>
          <w:temporary/>
          <w:showingPlcHdr/>
          <w15:appearance w15:val="hidden"/>
          <w:text/>
        </w:sdtPr>
        <w:sdtContent>
          <w:r>
            <w:t>Dates From - To</w:t>
          </w:r>
        </w:sdtContent>
      </w:sdt>
    </w:p>
    <w:sdt>
      <w:sdtPr>
        <w:alias w:val="Key responsibilities for Job Title 1:"/>
        <w:tag w:val="Key responsibilities for Job Title 1:"/>
        <w:id w:val="-513455036"/>
        <w:placeholder>
          <w:docPart w:val="E2C9121DA1F145F5AE2D59F2770D6CDA"/>
        </w:placeholder>
        <w:temporary/>
        <w:showingPlcHdr/>
        <w15:appearance w15:val="hidden"/>
      </w:sdtPr>
      <w:sdtContent>
        <w:p w:rsidR="006270A9" w:rsidRDefault="009D5933">
          <w:pPr>
            <w:pStyle w:val="ListBullet"/>
          </w:pPr>
          <w:r>
            <w:t>This is the place for a brief summary of your key responsibilities and most stellar accomplishments.</w:t>
          </w:r>
        </w:p>
      </w:sdtContent>
    </w:sdt>
    <w:p w:rsidR="006270A9" w:rsidRDefault="00A377DD">
      <w:pPr>
        <w:pStyle w:val="Heading2"/>
      </w:pPr>
      <w:sdt>
        <w:sdtPr>
          <w:alias w:val="Job Title 2:"/>
          <w:tag w:val="Job Title 2:"/>
          <w:id w:val="-915553614"/>
          <w:placeholder>
            <w:docPart w:val="24162BBA93674DDE98895090F83560EF"/>
          </w:placeholder>
          <w:temporary/>
          <w:showingPlcHdr/>
          <w15:appearance w15:val="hidden"/>
          <w:text/>
        </w:sdtPr>
        <w:sdtContent>
          <w:r w:rsidR="009D5933">
            <w:t>Job Title</w:t>
          </w:r>
        </w:sdtContent>
      </w:sdt>
      <w:r w:rsidR="009D5933">
        <w:t> | </w:t>
      </w:r>
      <w:sdt>
        <w:sdtPr>
          <w:alias w:val="Company for Job 2:"/>
          <w:tag w:val="Company for Job 2:"/>
          <w:id w:val="-1671783373"/>
          <w:placeholder>
            <w:docPart w:val="E45C163CF57A4F429C8E8A6DF7662C89"/>
          </w:placeholder>
          <w:temporary/>
          <w:showingPlcHdr/>
          <w15:appearance w15:val="hidden"/>
          <w:text/>
        </w:sdtPr>
        <w:sdtContent>
          <w:r w:rsidR="009D5933">
            <w:t>Company</w:t>
          </w:r>
        </w:sdtContent>
      </w:sdt>
      <w:r w:rsidR="009D5933">
        <w:t> | </w:t>
      </w:r>
      <w:sdt>
        <w:sdtPr>
          <w:alias w:val="Dates From - To for Job 2:"/>
          <w:tag w:val="Dates From - To for Job 2:"/>
          <w:id w:val="-1256672044"/>
          <w:placeholder>
            <w:docPart w:val="55147F74B42E45CBAB9BDCED8D1F66E7"/>
          </w:placeholder>
          <w:temporary/>
          <w:showingPlcHdr/>
          <w15:appearance w15:val="hidden"/>
          <w:text/>
        </w:sdtPr>
        <w:sdtContent>
          <w:r w:rsidR="009D5933">
            <w:t>Dates From - To</w:t>
          </w:r>
        </w:sdtContent>
      </w:sdt>
    </w:p>
    <w:sdt>
      <w:sdtPr>
        <w:alias w:val="Key responsibilities for Job Title 2:"/>
        <w:tag w:val="Key responsibilities for Job Title 2:"/>
        <w:id w:val="2140524828"/>
        <w:placeholder>
          <w:docPart w:val="7D0AB3C87D1B454AB32064B85716386B"/>
        </w:placeholder>
        <w:temporary/>
        <w:showingPlcHdr/>
        <w15:appearance w15:val="hidden"/>
      </w:sdtPr>
      <w:sdtContent>
        <w:p w:rsidR="001B29CF" w:rsidRPr="001B29CF" w:rsidRDefault="009D5933" w:rsidP="001B29CF">
          <w:pPr>
            <w:pStyle w:val="ListBullet"/>
          </w:pPr>
          <w:r w:rsidRPr="001B29CF">
            <w:t>This is the place for a brief summary of your key responsibilities and most stellar accomplishments.</w:t>
          </w:r>
        </w:p>
      </w:sdtContent>
    </w:sdt>
    <w:sectPr w:rsidR="001B29CF" w:rsidRPr="001B29CF" w:rsidSect="00617B26">
      <w:footerReference w:type="default" r:id="rId9"/>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4767" w:rsidRDefault="00604767">
      <w:pPr>
        <w:spacing w:after="0"/>
      </w:pPr>
      <w:r>
        <w:separator/>
      </w:r>
    </w:p>
  </w:endnote>
  <w:endnote w:type="continuationSeparator" w:id="0">
    <w:p w:rsidR="00604767" w:rsidRDefault="006047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7DD" w:rsidRDefault="00A377DD">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4767" w:rsidRDefault="00604767">
      <w:pPr>
        <w:spacing w:after="0"/>
      </w:pPr>
      <w:r>
        <w:separator/>
      </w:r>
    </w:p>
  </w:footnote>
  <w:footnote w:type="continuationSeparator" w:id="0">
    <w:p w:rsidR="00604767" w:rsidRDefault="0060476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19"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6"/>
  </w:num>
  <w:num w:numId="16">
    <w:abstractNumId w:val="12"/>
  </w:num>
  <w:num w:numId="17">
    <w:abstractNumId w:val="15"/>
  </w:num>
  <w:num w:numId="18">
    <w:abstractNumId w:val="10"/>
  </w:num>
  <w:num w:numId="19">
    <w:abstractNumId w:val="19"/>
  </w:num>
  <w:num w:numId="20">
    <w:abstractNumId w:val="17"/>
  </w:num>
  <w:num w:numId="21">
    <w:abstractNumId w:val="11"/>
  </w:num>
  <w:num w:numId="22">
    <w:abstractNumId w:val="1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59E"/>
    <w:rsid w:val="000A4F59"/>
    <w:rsid w:val="00141A4C"/>
    <w:rsid w:val="001B29CF"/>
    <w:rsid w:val="0028220F"/>
    <w:rsid w:val="00356C14"/>
    <w:rsid w:val="00507C78"/>
    <w:rsid w:val="0051159E"/>
    <w:rsid w:val="005A6933"/>
    <w:rsid w:val="00604767"/>
    <w:rsid w:val="00617B26"/>
    <w:rsid w:val="006270A9"/>
    <w:rsid w:val="00675956"/>
    <w:rsid w:val="00681034"/>
    <w:rsid w:val="007D7493"/>
    <w:rsid w:val="00816216"/>
    <w:rsid w:val="0087734B"/>
    <w:rsid w:val="009D5933"/>
    <w:rsid w:val="00A377DD"/>
    <w:rsid w:val="00BD768D"/>
    <w:rsid w:val="00C52E34"/>
    <w:rsid w:val="00C61F8E"/>
    <w:rsid w:val="00D536C9"/>
    <w:rsid w:val="00E83E4B"/>
    <w:rsid w:val="00EC49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F991D9-575D-4211-9C5B-37A78C178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omasbuitelaar.github.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7EECEFD9A0B43859D1908EDF4E9F260"/>
        <w:category>
          <w:name w:val="General"/>
          <w:gallery w:val="placeholder"/>
        </w:category>
        <w:types>
          <w:type w:val="bbPlcHdr"/>
        </w:types>
        <w:behaviors>
          <w:behavior w:val="content"/>
        </w:behaviors>
        <w:guid w:val="{997D87B1-14FF-4129-825E-8CD05796F813}"/>
      </w:docPartPr>
      <w:docPartBody>
        <w:p w:rsidR="00CD5164" w:rsidRDefault="00C31823">
          <w:pPr>
            <w:pStyle w:val="67EECEFD9A0B43859D1908EDF4E9F260"/>
          </w:pPr>
          <w:r>
            <w:t>Objective</w:t>
          </w:r>
        </w:p>
      </w:docPartBody>
    </w:docPart>
    <w:docPart>
      <w:docPartPr>
        <w:name w:val="48AF249AE4764C95B642B1E9A335A3B1"/>
        <w:category>
          <w:name w:val="General"/>
          <w:gallery w:val="placeholder"/>
        </w:category>
        <w:types>
          <w:type w:val="bbPlcHdr"/>
        </w:types>
        <w:behaviors>
          <w:behavior w:val="content"/>
        </w:behaviors>
        <w:guid w:val="{54A549DE-F89F-4CBA-A86F-0A91EC763F1B}"/>
      </w:docPartPr>
      <w:docPartBody>
        <w:p w:rsidR="00CD5164" w:rsidRDefault="00C31823">
          <w:pPr>
            <w:pStyle w:val="48AF249AE4764C95B642B1E9A335A3B1"/>
          </w:pPr>
          <w:r>
            <w:t>To get started right away, just click any placeholder text (such as this) and start typing to replace it with your own.</w:t>
          </w:r>
        </w:p>
      </w:docPartBody>
    </w:docPart>
    <w:docPart>
      <w:docPartPr>
        <w:name w:val="DC5283E450B442968DFBFE0F3B3D115D"/>
        <w:category>
          <w:name w:val="General"/>
          <w:gallery w:val="placeholder"/>
        </w:category>
        <w:types>
          <w:type w:val="bbPlcHdr"/>
        </w:types>
        <w:behaviors>
          <w:behavior w:val="content"/>
        </w:behaviors>
        <w:guid w:val="{1580C4B6-374E-4FEA-9E67-E06E7A9A320B}"/>
      </w:docPartPr>
      <w:docPartBody>
        <w:p w:rsidR="00CD5164" w:rsidRDefault="00C31823">
          <w:pPr>
            <w:pStyle w:val="DC5283E450B442968DFBFE0F3B3D115D"/>
          </w:pPr>
          <w:r>
            <w:t>Education</w:t>
          </w:r>
        </w:p>
      </w:docPartBody>
    </w:docPart>
    <w:docPart>
      <w:docPartPr>
        <w:name w:val="912C860E0C1B4C489AD08B5400B4E4F2"/>
        <w:category>
          <w:name w:val="General"/>
          <w:gallery w:val="placeholder"/>
        </w:category>
        <w:types>
          <w:type w:val="bbPlcHdr"/>
        </w:types>
        <w:behaviors>
          <w:behavior w:val="content"/>
        </w:behaviors>
        <w:guid w:val="{971224E1-57F4-4366-AB0F-3111740E000A}"/>
      </w:docPartPr>
      <w:docPartBody>
        <w:p w:rsidR="00CD5164" w:rsidRDefault="00C31823">
          <w:pPr>
            <w:pStyle w:val="912C860E0C1B4C489AD08B5400B4E4F2"/>
          </w:pPr>
          <w:r>
            <w:t>Skills &amp; Abilities</w:t>
          </w:r>
        </w:p>
      </w:docPartBody>
    </w:docPart>
    <w:docPart>
      <w:docPartPr>
        <w:name w:val="9ADFF29C0DF34ACD9FB96AE99DF12F10"/>
        <w:category>
          <w:name w:val="General"/>
          <w:gallery w:val="placeholder"/>
        </w:category>
        <w:types>
          <w:type w:val="bbPlcHdr"/>
        </w:types>
        <w:behaviors>
          <w:behavior w:val="content"/>
        </w:behaviors>
        <w:guid w:val="{F70B660A-8220-4619-9EAD-BC4EC115FDB1}"/>
      </w:docPartPr>
      <w:docPartBody>
        <w:p w:rsidR="00CD5164" w:rsidRDefault="00C31823">
          <w:pPr>
            <w:pStyle w:val="9ADFF29C0DF34ACD9FB96AE99DF12F10"/>
          </w:pPr>
          <w:r>
            <w:t>Sales</w:t>
          </w:r>
        </w:p>
      </w:docPartBody>
    </w:docPart>
    <w:docPart>
      <w:docPartPr>
        <w:name w:val="1771449102C84C97967065749A436794"/>
        <w:category>
          <w:name w:val="General"/>
          <w:gallery w:val="placeholder"/>
        </w:category>
        <w:types>
          <w:type w:val="bbPlcHdr"/>
        </w:types>
        <w:behaviors>
          <w:behavior w:val="content"/>
        </w:behaviors>
        <w:guid w:val="{FAB261C0-9BE4-4CFB-9F38-FC74E5F535AF}"/>
      </w:docPartPr>
      <w:docPartBody>
        <w:p w:rsidR="00CD5164" w:rsidRDefault="00C31823">
          <w:pPr>
            <w:pStyle w:val="1771449102C84C97967065749A436794"/>
          </w:pPr>
          <w:r>
            <w:t>Some of the sample text in this document indicates the name of the style applied, so that you can easily apply the same formatting again. For example, this is the List Bullet style.</w:t>
          </w:r>
        </w:p>
      </w:docPartBody>
    </w:docPart>
    <w:docPart>
      <w:docPartPr>
        <w:name w:val="1E54CCB259FA4CEE862444FBAF170FE2"/>
        <w:category>
          <w:name w:val="General"/>
          <w:gallery w:val="placeholder"/>
        </w:category>
        <w:types>
          <w:type w:val="bbPlcHdr"/>
        </w:types>
        <w:behaviors>
          <w:behavior w:val="content"/>
        </w:behaviors>
        <w:guid w:val="{DDCE4EB9-B5F9-4899-A6CE-6A80E530C58F}"/>
      </w:docPartPr>
      <w:docPartBody>
        <w:p w:rsidR="00CD5164" w:rsidRDefault="00C31823">
          <w:pPr>
            <w:pStyle w:val="1E54CCB259FA4CEE862444FBAF170FE2"/>
          </w:pPr>
          <w:r>
            <w:t>Communication</w:t>
          </w:r>
        </w:p>
      </w:docPartBody>
    </w:docPart>
    <w:docPart>
      <w:docPartPr>
        <w:name w:val="1C0788F290634E8EA78020CA99E3B157"/>
        <w:category>
          <w:name w:val="General"/>
          <w:gallery w:val="placeholder"/>
        </w:category>
        <w:types>
          <w:type w:val="bbPlcHdr"/>
        </w:types>
        <w:behaviors>
          <w:behavior w:val="content"/>
        </w:behaviors>
        <w:guid w:val="{45093F4C-694B-42BA-884B-0144B5D2B0A0}"/>
      </w:docPartPr>
      <w:docPartBody>
        <w:p w:rsidR="00CD5164" w:rsidRDefault="00C31823">
          <w:pPr>
            <w:pStyle w:val="1C0788F290634E8EA78020CA99E3B157"/>
          </w:pPr>
          <w:r>
            <w:t>You delivered that big presentation to rave reviews. Don’t be shy about it now! This is the place to show how well you work and play with others.</w:t>
          </w:r>
        </w:p>
      </w:docPartBody>
    </w:docPart>
    <w:docPart>
      <w:docPartPr>
        <w:name w:val="5E698E51633D45D68B8C5EAD9037E88D"/>
        <w:category>
          <w:name w:val="General"/>
          <w:gallery w:val="placeholder"/>
        </w:category>
        <w:types>
          <w:type w:val="bbPlcHdr"/>
        </w:types>
        <w:behaviors>
          <w:behavior w:val="content"/>
        </w:behaviors>
        <w:guid w:val="{5D879C16-C85A-4EE5-AFC1-1C8B753EFAD2}"/>
      </w:docPartPr>
      <w:docPartBody>
        <w:p w:rsidR="00CD5164" w:rsidRDefault="00C31823">
          <w:pPr>
            <w:pStyle w:val="5E698E51633D45D68B8C5EAD9037E88D"/>
          </w:pPr>
          <w:r>
            <w:t>Leadership</w:t>
          </w:r>
        </w:p>
      </w:docPartBody>
    </w:docPart>
    <w:docPart>
      <w:docPartPr>
        <w:name w:val="AE5E007E3B5E432A853C804608368959"/>
        <w:category>
          <w:name w:val="General"/>
          <w:gallery w:val="placeholder"/>
        </w:category>
        <w:types>
          <w:type w:val="bbPlcHdr"/>
        </w:types>
        <w:behaviors>
          <w:behavior w:val="content"/>
        </w:behaviors>
        <w:guid w:val="{08CA5DAB-6A58-45B1-9DAE-C42E3DA47851}"/>
      </w:docPartPr>
      <w:docPartBody>
        <w:p w:rsidR="00CD5164" w:rsidRDefault="00C31823">
          <w:pPr>
            <w:pStyle w:val="AE5E007E3B5E432A853C804608368959"/>
          </w:pPr>
          <w:r>
            <w:t>Are you president of your fraternity, head of the condo board, or a team lead for your favorite charity? You’re a natural leader—tell it like it is!</w:t>
          </w:r>
        </w:p>
      </w:docPartBody>
    </w:docPart>
    <w:docPart>
      <w:docPartPr>
        <w:name w:val="17CA25D4439440CF8D353141ABAC990C"/>
        <w:category>
          <w:name w:val="General"/>
          <w:gallery w:val="placeholder"/>
        </w:category>
        <w:types>
          <w:type w:val="bbPlcHdr"/>
        </w:types>
        <w:behaviors>
          <w:behavior w:val="content"/>
        </w:behaviors>
        <w:guid w:val="{695A5817-CEC2-4186-B914-B30139C81C65}"/>
      </w:docPartPr>
      <w:docPartBody>
        <w:p w:rsidR="00CD5164" w:rsidRDefault="00C31823">
          <w:pPr>
            <w:pStyle w:val="17CA25D4439440CF8D353141ABAC990C"/>
          </w:pPr>
          <w:r>
            <w:t>Experience</w:t>
          </w:r>
        </w:p>
      </w:docPartBody>
    </w:docPart>
    <w:docPart>
      <w:docPartPr>
        <w:name w:val="468DDB33A347463AABE28971CAD217A3"/>
        <w:category>
          <w:name w:val="General"/>
          <w:gallery w:val="placeholder"/>
        </w:category>
        <w:types>
          <w:type w:val="bbPlcHdr"/>
        </w:types>
        <w:behaviors>
          <w:behavior w:val="content"/>
        </w:behaviors>
        <w:guid w:val="{CC894DCE-3462-4247-BE99-BF63BB2BAF08}"/>
      </w:docPartPr>
      <w:docPartBody>
        <w:p w:rsidR="00CD5164" w:rsidRDefault="00C31823">
          <w:pPr>
            <w:pStyle w:val="468DDB33A347463AABE28971CAD217A3"/>
          </w:pPr>
          <w:r>
            <w:t>Company</w:t>
          </w:r>
        </w:p>
      </w:docPartBody>
    </w:docPart>
    <w:docPart>
      <w:docPartPr>
        <w:name w:val="769750A6F69A424D917D6E1E28F00C97"/>
        <w:category>
          <w:name w:val="General"/>
          <w:gallery w:val="placeholder"/>
        </w:category>
        <w:types>
          <w:type w:val="bbPlcHdr"/>
        </w:types>
        <w:behaviors>
          <w:behavior w:val="content"/>
        </w:behaviors>
        <w:guid w:val="{424AD779-DF8D-4961-B899-7BEE1E90C65A}"/>
      </w:docPartPr>
      <w:docPartBody>
        <w:p w:rsidR="00CD5164" w:rsidRDefault="00C31823">
          <w:pPr>
            <w:pStyle w:val="769750A6F69A424D917D6E1E28F00C97"/>
          </w:pPr>
          <w:r>
            <w:t>Dates From - To</w:t>
          </w:r>
        </w:p>
      </w:docPartBody>
    </w:docPart>
    <w:docPart>
      <w:docPartPr>
        <w:name w:val="E2C9121DA1F145F5AE2D59F2770D6CDA"/>
        <w:category>
          <w:name w:val="General"/>
          <w:gallery w:val="placeholder"/>
        </w:category>
        <w:types>
          <w:type w:val="bbPlcHdr"/>
        </w:types>
        <w:behaviors>
          <w:behavior w:val="content"/>
        </w:behaviors>
        <w:guid w:val="{E353F313-EA2A-4AD1-9B46-841B7EFF31E8}"/>
      </w:docPartPr>
      <w:docPartBody>
        <w:p w:rsidR="00CD5164" w:rsidRDefault="00C31823">
          <w:pPr>
            <w:pStyle w:val="E2C9121DA1F145F5AE2D59F2770D6CDA"/>
          </w:pPr>
          <w:r>
            <w:t>This is the place for a brief summary of your key responsibilities and most stellar accomplishments.</w:t>
          </w:r>
        </w:p>
      </w:docPartBody>
    </w:docPart>
    <w:docPart>
      <w:docPartPr>
        <w:name w:val="24162BBA93674DDE98895090F83560EF"/>
        <w:category>
          <w:name w:val="General"/>
          <w:gallery w:val="placeholder"/>
        </w:category>
        <w:types>
          <w:type w:val="bbPlcHdr"/>
        </w:types>
        <w:behaviors>
          <w:behavior w:val="content"/>
        </w:behaviors>
        <w:guid w:val="{FBC913F5-DFFB-424C-8889-070FE8C8870D}"/>
      </w:docPartPr>
      <w:docPartBody>
        <w:p w:rsidR="00CD5164" w:rsidRDefault="00C31823">
          <w:pPr>
            <w:pStyle w:val="24162BBA93674DDE98895090F83560EF"/>
          </w:pPr>
          <w:r>
            <w:t>Job Title</w:t>
          </w:r>
        </w:p>
      </w:docPartBody>
    </w:docPart>
    <w:docPart>
      <w:docPartPr>
        <w:name w:val="E45C163CF57A4F429C8E8A6DF7662C89"/>
        <w:category>
          <w:name w:val="General"/>
          <w:gallery w:val="placeholder"/>
        </w:category>
        <w:types>
          <w:type w:val="bbPlcHdr"/>
        </w:types>
        <w:behaviors>
          <w:behavior w:val="content"/>
        </w:behaviors>
        <w:guid w:val="{FBDD881A-D5AA-483D-88B2-733F75A1D461}"/>
      </w:docPartPr>
      <w:docPartBody>
        <w:p w:rsidR="00CD5164" w:rsidRDefault="00C31823">
          <w:pPr>
            <w:pStyle w:val="E45C163CF57A4F429C8E8A6DF7662C89"/>
          </w:pPr>
          <w:r>
            <w:t>Company</w:t>
          </w:r>
        </w:p>
      </w:docPartBody>
    </w:docPart>
    <w:docPart>
      <w:docPartPr>
        <w:name w:val="55147F74B42E45CBAB9BDCED8D1F66E7"/>
        <w:category>
          <w:name w:val="General"/>
          <w:gallery w:val="placeholder"/>
        </w:category>
        <w:types>
          <w:type w:val="bbPlcHdr"/>
        </w:types>
        <w:behaviors>
          <w:behavior w:val="content"/>
        </w:behaviors>
        <w:guid w:val="{28244245-3E64-49AD-9B58-067DDADF0ACD}"/>
      </w:docPartPr>
      <w:docPartBody>
        <w:p w:rsidR="00CD5164" w:rsidRDefault="00C31823">
          <w:pPr>
            <w:pStyle w:val="55147F74B42E45CBAB9BDCED8D1F66E7"/>
          </w:pPr>
          <w:r>
            <w:t>Dates From - To</w:t>
          </w:r>
        </w:p>
      </w:docPartBody>
    </w:docPart>
    <w:docPart>
      <w:docPartPr>
        <w:name w:val="7D0AB3C87D1B454AB32064B85716386B"/>
        <w:category>
          <w:name w:val="General"/>
          <w:gallery w:val="placeholder"/>
        </w:category>
        <w:types>
          <w:type w:val="bbPlcHdr"/>
        </w:types>
        <w:behaviors>
          <w:behavior w:val="content"/>
        </w:behaviors>
        <w:guid w:val="{A2B23ACE-0E69-4DF4-887D-AF9B18C86B8D}"/>
      </w:docPartPr>
      <w:docPartBody>
        <w:p w:rsidR="00CD5164" w:rsidRDefault="00C31823">
          <w:pPr>
            <w:pStyle w:val="7D0AB3C87D1B454AB32064B85716386B"/>
          </w:pPr>
          <w:r w:rsidRPr="001B29CF">
            <w:t>This is the place for a brief summary of your key responsibilities and most stellar accomplishments.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823"/>
    <w:rsid w:val="00C31823"/>
    <w:rsid w:val="00CD51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5803BDC44F4F33AB47B6B50EEA8FF9">
    <w:name w:val="E75803BDC44F4F33AB47B6B50EEA8FF9"/>
  </w:style>
  <w:style w:type="paragraph" w:customStyle="1" w:styleId="2FA0597E7B174080BF0B2ED4D9DD28A8">
    <w:name w:val="2FA0597E7B174080BF0B2ED4D9DD28A8"/>
  </w:style>
  <w:style w:type="paragraph" w:customStyle="1" w:styleId="EC0544EE750B456B91E7D008AD9AA789">
    <w:name w:val="EC0544EE750B456B91E7D008AD9AA789"/>
  </w:style>
  <w:style w:type="paragraph" w:customStyle="1" w:styleId="A8CDDF238AEB4A85A46850FADA5BE120">
    <w:name w:val="A8CDDF238AEB4A85A46850FADA5BE120"/>
  </w:style>
  <w:style w:type="paragraph" w:customStyle="1" w:styleId="67EECEFD9A0B43859D1908EDF4E9F260">
    <w:name w:val="67EECEFD9A0B43859D1908EDF4E9F260"/>
  </w:style>
  <w:style w:type="paragraph" w:customStyle="1" w:styleId="48AF249AE4764C95B642B1E9A335A3B1">
    <w:name w:val="48AF249AE4764C95B642B1E9A335A3B1"/>
  </w:style>
  <w:style w:type="paragraph" w:customStyle="1" w:styleId="DC5283E450B442968DFBFE0F3B3D115D">
    <w:name w:val="DC5283E450B442968DFBFE0F3B3D115D"/>
  </w:style>
  <w:style w:type="paragraph" w:customStyle="1" w:styleId="28A32728ECFA45EDB036D257F96CCB15">
    <w:name w:val="28A32728ECFA45EDB036D257F96CCB15"/>
  </w:style>
  <w:style w:type="paragraph" w:customStyle="1" w:styleId="CC638969950F461EB8236BE44E8C66AD">
    <w:name w:val="CC638969950F461EB8236BE44E8C66AD"/>
  </w:style>
  <w:style w:type="paragraph" w:customStyle="1" w:styleId="8B10702EAFBC4B8B81D25B7BC5F36064">
    <w:name w:val="8B10702EAFBC4B8B81D25B7BC5F36064"/>
  </w:style>
  <w:style w:type="paragraph" w:customStyle="1" w:styleId="0E6B3A0032D74630B79E518DE56C25C9">
    <w:name w:val="0E6B3A0032D74630B79E518DE56C25C9"/>
  </w:style>
  <w:style w:type="paragraph" w:customStyle="1" w:styleId="4A7B7FB33A294951BEB18B7FC0A6408E">
    <w:name w:val="4A7B7FB33A294951BEB18B7FC0A6408E"/>
  </w:style>
  <w:style w:type="paragraph" w:customStyle="1" w:styleId="EB5862686A15465080FE5A7B5751DE80">
    <w:name w:val="EB5862686A15465080FE5A7B5751DE80"/>
  </w:style>
  <w:style w:type="paragraph" w:customStyle="1" w:styleId="DDDD73AB1D0B49509463335461B61888">
    <w:name w:val="DDDD73AB1D0B49509463335461B61888"/>
  </w:style>
  <w:style w:type="paragraph" w:customStyle="1" w:styleId="3AA28F0EF9C84D1CBAC73F18AAFE5CC4">
    <w:name w:val="3AA28F0EF9C84D1CBAC73F18AAFE5CC4"/>
  </w:style>
  <w:style w:type="paragraph" w:customStyle="1" w:styleId="912C860E0C1B4C489AD08B5400B4E4F2">
    <w:name w:val="912C860E0C1B4C489AD08B5400B4E4F2"/>
  </w:style>
  <w:style w:type="paragraph" w:customStyle="1" w:styleId="DA3AE8B06D654583A22748CE1AB0BF48">
    <w:name w:val="DA3AE8B06D654583A22748CE1AB0BF48"/>
  </w:style>
  <w:style w:type="paragraph" w:customStyle="1" w:styleId="30C4DD05481D4492AB86045F24B902CB">
    <w:name w:val="30C4DD05481D4492AB86045F24B902CB"/>
  </w:style>
  <w:style w:type="paragraph" w:customStyle="1" w:styleId="9ADFF29C0DF34ACD9FB96AE99DF12F10">
    <w:name w:val="9ADFF29C0DF34ACD9FB96AE99DF12F10"/>
  </w:style>
  <w:style w:type="paragraph" w:customStyle="1" w:styleId="1771449102C84C97967065749A436794">
    <w:name w:val="1771449102C84C97967065749A436794"/>
  </w:style>
  <w:style w:type="paragraph" w:customStyle="1" w:styleId="1E54CCB259FA4CEE862444FBAF170FE2">
    <w:name w:val="1E54CCB259FA4CEE862444FBAF170FE2"/>
  </w:style>
  <w:style w:type="paragraph" w:customStyle="1" w:styleId="1C0788F290634E8EA78020CA99E3B157">
    <w:name w:val="1C0788F290634E8EA78020CA99E3B157"/>
  </w:style>
  <w:style w:type="paragraph" w:customStyle="1" w:styleId="5E698E51633D45D68B8C5EAD9037E88D">
    <w:name w:val="5E698E51633D45D68B8C5EAD9037E88D"/>
  </w:style>
  <w:style w:type="paragraph" w:customStyle="1" w:styleId="AE5E007E3B5E432A853C804608368959">
    <w:name w:val="AE5E007E3B5E432A853C804608368959"/>
  </w:style>
  <w:style w:type="paragraph" w:customStyle="1" w:styleId="17CA25D4439440CF8D353141ABAC990C">
    <w:name w:val="17CA25D4439440CF8D353141ABAC990C"/>
  </w:style>
  <w:style w:type="paragraph" w:customStyle="1" w:styleId="FABA0E9919DE4A2F9174AEFDF525AD91">
    <w:name w:val="FABA0E9919DE4A2F9174AEFDF525AD91"/>
  </w:style>
  <w:style w:type="paragraph" w:customStyle="1" w:styleId="468DDB33A347463AABE28971CAD217A3">
    <w:name w:val="468DDB33A347463AABE28971CAD217A3"/>
  </w:style>
  <w:style w:type="paragraph" w:customStyle="1" w:styleId="769750A6F69A424D917D6E1E28F00C97">
    <w:name w:val="769750A6F69A424D917D6E1E28F00C97"/>
  </w:style>
  <w:style w:type="paragraph" w:customStyle="1" w:styleId="E2C9121DA1F145F5AE2D59F2770D6CDA">
    <w:name w:val="E2C9121DA1F145F5AE2D59F2770D6CDA"/>
  </w:style>
  <w:style w:type="paragraph" w:customStyle="1" w:styleId="24162BBA93674DDE98895090F83560EF">
    <w:name w:val="24162BBA93674DDE98895090F83560EF"/>
  </w:style>
  <w:style w:type="paragraph" w:customStyle="1" w:styleId="E45C163CF57A4F429C8E8A6DF7662C89">
    <w:name w:val="E45C163CF57A4F429C8E8A6DF7662C89"/>
  </w:style>
  <w:style w:type="paragraph" w:customStyle="1" w:styleId="55147F74B42E45CBAB9BDCED8D1F66E7">
    <w:name w:val="55147F74B42E45CBAB9BDCED8D1F66E7"/>
  </w:style>
  <w:style w:type="paragraph" w:customStyle="1" w:styleId="7D0AB3C87D1B454AB32064B85716386B">
    <w:name w:val="7D0AB3C87D1B454AB32064B8571638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33A23-988A-491B-8A7B-CF32EEB98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165</TotalTime>
  <Pages>1</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dc:creator>
  <cp:keywords/>
  <cp:lastModifiedBy>Thomas Buitelaar</cp:lastModifiedBy>
  <cp:revision>3</cp:revision>
  <dcterms:created xsi:type="dcterms:W3CDTF">2016-12-07T10:38:00Z</dcterms:created>
  <dcterms:modified xsi:type="dcterms:W3CDTF">2016-12-07T13:23:00Z</dcterms:modified>
  <cp:version/>
</cp:coreProperties>
</file>